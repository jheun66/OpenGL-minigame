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17759A" w:rsidRDefault="0017759A">
      <w:pPr>
        <w:pStyle w:val="a3"/>
      </w:pPr>
      <w:r>
        <w:rPr>
          <w:rFonts w:ascii="바탕" w:eastAsia="바탕" w:hAnsi="바탕" w:cs="바탕" w:hint="eastAsia"/>
        </w:rPr>
        <w:t>G</w:t>
      </w:r>
      <w:r>
        <w:rPr>
          <w:rFonts w:ascii="바탕" w:eastAsia="바탕" w:hAnsi="바탕" w:cs="바탕"/>
        </w:rPr>
        <w:t>ame Development Report</w:t>
      </w:r>
    </w:p>
    <w:p w:rsidR="00855982" w:rsidRPr="00855982" w:rsidRDefault="0017759A" w:rsidP="00855982">
      <w:pPr>
        <w:pStyle w:val="1"/>
      </w:pPr>
      <w:r>
        <w:rPr>
          <w:rFonts w:ascii="바탕" w:eastAsia="바탕" w:hAnsi="바탕" w:cs="바탕" w:hint="eastAsia"/>
        </w:rPr>
        <w:t>게임 배경</w:t>
      </w:r>
    </w:p>
    <w:p w:rsidR="00CB605A" w:rsidRDefault="00CB605A" w:rsidP="0017759A">
      <w:pPr>
        <w:rPr>
          <w:rFonts w:ascii="바탕" w:eastAsia="바탕" w:hAnsi="바탕" w:cs="바탕"/>
        </w:rPr>
      </w:pPr>
      <w:r>
        <w:rPr>
          <w:noProof/>
        </w:rPr>
        <w:drawing>
          <wp:inline distT="0" distB="0" distL="0" distR="0" wp14:anchorId="1AC56269" wp14:editId="5C76B8C1">
            <wp:extent cx="5732145" cy="333946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82" w:rsidRDefault="0017759A" w:rsidP="0017759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눈내리는 어느 공간에 퍼즐만 덩그러니 놓여있습니다.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플레이어는 철장에 갖혀 있는데 퍼즐을 풀기 전까지는 일정 범위내에서 벗어날 수가 없습니다.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퍼즐을 풀면 철장에서 벗어나 자유롭게 움직일수 있습니다.</w:t>
      </w:r>
      <w:r>
        <w:rPr>
          <w:rFonts w:ascii="바탕" w:eastAsia="바탕" w:hAnsi="바탕" w:cs="바탕"/>
        </w:rPr>
        <w:t xml:space="preserve"> </w:t>
      </w:r>
    </w:p>
    <w:p w:rsidR="0017759A" w:rsidRPr="00855982" w:rsidRDefault="0017759A" w:rsidP="0017759A">
      <w:pPr>
        <w:pStyle w:val="1"/>
      </w:pPr>
      <w:r>
        <w:rPr>
          <w:rFonts w:ascii="바탕" w:eastAsia="바탕" w:hAnsi="바탕" w:cs="바탕" w:hint="eastAsia"/>
        </w:rPr>
        <w:t>게임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키</w:t>
      </w:r>
    </w:p>
    <w:p w:rsidR="0017759A" w:rsidRPr="00CB605A" w:rsidRDefault="00CB605A" w:rsidP="0017759A">
      <w:pPr>
        <w:rPr>
          <w:rFonts w:ascii="바탕" w:eastAsia="바탕" w:hAnsi="바탕"/>
        </w:rPr>
      </w:pPr>
      <w:r w:rsidRPr="00CB605A">
        <w:rPr>
          <w:rFonts w:ascii="바탕" w:eastAsia="바탕" w:hAnsi="바탕" w:hint="eastAsia"/>
        </w:rPr>
        <w:t>게임을 시작할 때는 마우스 오른쪽 버튼을 누르면 움직일수 있습니다.</w:t>
      </w:r>
      <w:r w:rsidRPr="00CB605A">
        <w:rPr>
          <w:rFonts w:ascii="바탕" w:eastAsia="바탕" w:hAnsi="바탕"/>
        </w:rPr>
        <w:t xml:space="preserve"> </w:t>
      </w:r>
      <w:r w:rsidR="0017759A" w:rsidRPr="00CB605A">
        <w:rPr>
          <w:rFonts w:ascii="바탕" w:eastAsia="바탕" w:hAnsi="바탕" w:hint="eastAsia"/>
        </w:rPr>
        <w:t xml:space="preserve">기본 키는 </w:t>
      </w:r>
      <w:r w:rsidR="0017759A" w:rsidRPr="00CB605A">
        <w:rPr>
          <w:rFonts w:ascii="바탕" w:eastAsia="바탕" w:hAnsi="바탕"/>
        </w:rPr>
        <w:t xml:space="preserve">W A S D </w:t>
      </w:r>
      <w:r w:rsidR="0017759A" w:rsidRPr="00CB605A">
        <w:rPr>
          <w:rFonts w:ascii="바탕" w:eastAsia="바탕" w:hAnsi="바탕" w:hint="eastAsia"/>
        </w:rPr>
        <w:t xml:space="preserve">로 앞뒤 양옆으로 움직일 수 있고 </w:t>
      </w:r>
      <w:r w:rsidR="0017759A" w:rsidRPr="00CB605A">
        <w:rPr>
          <w:rFonts w:ascii="바탕" w:eastAsia="바탕" w:hAnsi="바탕"/>
        </w:rPr>
        <w:t xml:space="preserve">SPACE </w:t>
      </w:r>
      <w:r w:rsidR="0017759A" w:rsidRPr="00CB605A">
        <w:rPr>
          <w:rFonts w:ascii="바탕" w:eastAsia="바탕" w:hAnsi="바탕" w:hint="eastAsia"/>
        </w:rPr>
        <w:t>를 누르면 일정기간 위로 오를 수 있지만 가만히 있으면 자동으로 낙하 됩니다.</w:t>
      </w:r>
      <w:r w:rsidR="0017759A" w:rsidRPr="00CB605A">
        <w:rPr>
          <w:rFonts w:ascii="바탕" w:eastAsia="바탕" w:hAnsi="바탕"/>
        </w:rPr>
        <w:t xml:space="preserve"> </w:t>
      </w:r>
    </w:p>
    <w:p w:rsidR="00CB605A" w:rsidRDefault="00CB605A" w:rsidP="0017759A">
      <w:pPr>
        <w:rPr>
          <w:rFonts w:ascii="바탕" w:eastAsia="바탕" w:hAnsi="바탕"/>
        </w:rPr>
      </w:pPr>
      <w:r w:rsidRPr="00CB605A">
        <w:rPr>
          <w:rFonts w:ascii="바탕" w:eastAsia="바탕" w:hAnsi="바탕" w:hint="eastAsia"/>
        </w:rPr>
        <w:t xml:space="preserve">큐브를 돌리는 키로는 </w:t>
      </w:r>
      <w:r w:rsidRPr="00CB605A">
        <w:rPr>
          <w:rFonts w:ascii="바탕" w:eastAsia="바탕" w:hAnsi="바탕"/>
        </w:rPr>
        <w:t xml:space="preserve">R, F, T, G, Y, H, U, J, I, K, O, L </w:t>
      </w:r>
      <w:r w:rsidRPr="00CB605A">
        <w:rPr>
          <w:rFonts w:ascii="바탕" w:eastAsia="바탕" w:hAnsi="바탕" w:hint="eastAsia"/>
        </w:rPr>
        <w:t>키로 순서대로 위쪽 회전 위반대방향 회전,</w:t>
      </w:r>
      <w:r w:rsidRPr="00CB605A">
        <w:rPr>
          <w:rFonts w:ascii="바탕" w:eastAsia="바탕" w:hAnsi="바탕"/>
        </w:rPr>
        <w:t xml:space="preserve"> </w:t>
      </w:r>
      <w:r w:rsidRPr="00CB605A">
        <w:rPr>
          <w:rFonts w:ascii="바탕" w:eastAsia="바탕" w:hAnsi="바탕" w:hint="eastAsia"/>
        </w:rPr>
        <w:t>아래 회전</w:t>
      </w:r>
      <w:r w:rsidRPr="00CB605A">
        <w:rPr>
          <w:rFonts w:ascii="바탕" w:eastAsia="바탕" w:hAnsi="바탕"/>
        </w:rPr>
        <w:t xml:space="preserve">, </w:t>
      </w:r>
      <w:r w:rsidRPr="00CB605A">
        <w:rPr>
          <w:rFonts w:ascii="바탕" w:eastAsia="바탕" w:hAnsi="바탕" w:hint="eastAsia"/>
        </w:rPr>
        <w:t>아래 반대방향회전</w:t>
      </w:r>
      <w:r w:rsidRPr="00CB605A">
        <w:rPr>
          <w:rFonts w:ascii="바탕" w:eastAsia="바탕" w:hAnsi="바탕"/>
        </w:rPr>
        <w:t xml:space="preserve"> </w:t>
      </w:r>
      <w:r w:rsidRPr="00CB605A">
        <w:rPr>
          <w:rFonts w:ascii="바탕" w:eastAsia="바탕" w:hAnsi="바탕" w:hint="eastAsia"/>
        </w:rPr>
        <w:t>식으로 위 아래 왼쪽 오른쪽 앞 뒤 실질적으로 키보드에서 순서대로 R</w:t>
      </w:r>
      <w:r w:rsidRPr="00CB605A">
        <w:rPr>
          <w:rFonts w:ascii="바탕" w:eastAsia="바탕" w:hAnsi="바탕"/>
        </w:rPr>
        <w:t xml:space="preserve"> T Y U I O </w:t>
      </w:r>
      <w:r w:rsidRPr="00CB605A">
        <w:rPr>
          <w:rFonts w:ascii="바탕" w:eastAsia="바탕" w:hAnsi="바탕" w:hint="eastAsia"/>
        </w:rPr>
        <w:t>만으로 게임을 풀 수있고 아래의 키들은 반대 방향으로 회전시켜주는 용도 입니다.</w:t>
      </w:r>
    </w:p>
    <w:p w:rsidR="00CB605A" w:rsidRPr="00855982" w:rsidRDefault="00CB605A" w:rsidP="00CB605A">
      <w:pPr>
        <w:pStyle w:val="1"/>
      </w:pPr>
      <w:r>
        <w:rPr>
          <w:rFonts w:ascii="바탕" w:eastAsia="바탕" w:hAnsi="바탕" w:cs="바탕" w:hint="eastAsia"/>
        </w:rPr>
        <w:t>주요 기능 코드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B605A" w:rsidTr="00CB605A">
        <w:tc>
          <w:tcPr>
            <w:tcW w:w="9017" w:type="dxa"/>
          </w:tcPr>
          <w:p w:rsidR="00CB605A" w:rsidRDefault="00CB605A" w:rsidP="0017759A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큐브 돌리기</w:t>
            </w:r>
          </w:p>
        </w:tc>
      </w:tr>
      <w:tr w:rsidR="00CB605A" w:rsidTr="00CB605A">
        <w:tc>
          <w:tcPr>
            <w:tcW w:w="9017" w:type="dxa"/>
          </w:tcPr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void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updatePhongSurface(</w:t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const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StaticTriangularSurface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&amp;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, </w:t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int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num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)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{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if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(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num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==0)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>//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위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회전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lastRenderedPageBreak/>
              <w:tab/>
              <w:t>{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vec3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position = 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vec3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(-2, 4.5, -4);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for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(</w:t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int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i = 0; i &lt;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.vertex_positions_.num_elements_; i++) {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.vertex_positions_.values_[i] 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-=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position;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float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radius = 90.0f;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float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tsin = sin(glm::radians(radius));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float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tcos = cos(glm::radians(radius));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float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temp =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.vertex_positions_.values_[i].x_;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.vertex_positions_.values_[i].x_ =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.vertex_positions_.values_[i].x_*tcos -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.vertex_positions_.values_[i].z_*tsin;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.vertex_positions_.values_[i].z_ = temp*tsin + </w:t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.vertex_positions_.values_[i].z_*tcos;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808080"/>
                <w:sz w:val="17"/>
                <w:szCs w:val="17"/>
              </w:rPr>
              <w:t>surface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.vertex_positions_.values_[i] 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+=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position;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}</w:t>
            </w:r>
          </w:p>
          <w:p w:rsidR="00F075F0" w:rsidRPr="00F075F0" w:rsidRDefault="00F075F0" w:rsidP="00F075F0">
            <w:pPr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}</w:t>
            </w:r>
          </w:p>
          <w:p w:rsidR="00CB605A" w:rsidRPr="00F075F0" w:rsidRDefault="00F075F0" w:rsidP="00F075F0">
            <w:pPr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…</w:t>
            </w:r>
          </w:p>
          <w:p w:rsidR="00F075F0" w:rsidRDefault="00F075F0" w:rsidP="00F075F0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위 함수에서 어떤 회전을 해야할지 </w:t>
            </w:r>
            <w:r>
              <w:rPr>
                <w:rFonts w:ascii="바탕" w:eastAsia="바탕" w:hAnsi="바탕"/>
              </w:rPr>
              <w:t>num</w:t>
            </w:r>
            <w:r>
              <w:rPr>
                <w:rFonts w:ascii="바탕" w:eastAsia="바탕" w:hAnsi="바탕" w:hint="eastAsia"/>
              </w:rPr>
              <w:t>변수로 받아와 회전시켜줍니다.</w:t>
            </w:r>
          </w:p>
        </w:tc>
      </w:tr>
      <w:tr w:rsidR="00CB605A" w:rsidTr="00CB605A">
        <w:tc>
          <w:tcPr>
            <w:tcW w:w="9017" w:type="dxa"/>
          </w:tcPr>
          <w:p w:rsidR="00CB605A" w:rsidRDefault="00CB605A" w:rsidP="0017759A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lastRenderedPageBreak/>
              <w:t>눈 내리기</w:t>
            </w:r>
          </w:p>
        </w:tc>
      </w:tr>
      <w:tr w:rsidR="00CB605A" w:rsidTr="00CB605A">
        <w:tc>
          <w:tcPr>
            <w:tcW w:w="9017" w:type="dxa"/>
          </w:tcPr>
          <w:p w:rsidR="00CB605A" w:rsidRDefault="00F075F0" w:rsidP="0017759A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기존 파티클 시스템을 넓게 이용하였습니다.</w:t>
            </w:r>
          </w:p>
        </w:tc>
      </w:tr>
      <w:tr w:rsidR="00CB605A" w:rsidTr="00CB605A">
        <w:tc>
          <w:tcPr>
            <w:tcW w:w="9017" w:type="dxa"/>
          </w:tcPr>
          <w:p w:rsidR="00CB605A" w:rsidRDefault="00CB605A" w:rsidP="0017759A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움직이기</w:t>
            </w:r>
          </w:p>
        </w:tc>
      </w:tr>
      <w:tr w:rsidR="00CB605A" w:rsidTr="00CB605A">
        <w:tc>
          <w:tcPr>
            <w:tcW w:w="9017" w:type="dxa"/>
          </w:tcPr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if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(start_move) {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>//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마우스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우클릭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>//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카메라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따라다니기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vec3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temp = cameraPos;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process_key(cameraPos, v);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vec3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dif = cameraPos 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-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temp;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for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(</w:t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int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i = 0; i &lt; surface.vertex_positions_.num_elements_; i++) {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=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mat4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(1) 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glm::translate(glm::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vec3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(dif))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.x_,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.y_,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.z_,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1.0f);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}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>//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카메라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따라</w:t>
            </w:r>
            <w:r w:rsidRPr="00F075F0">
              <w:rPr>
                <w:rFonts w:ascii="돋움체" w:eastAsia="돋움체" w:cs="돋움체"/>
                <w:color w:val="008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 w:hint="eastAsia"/>
                <w:color w:val="008000"/>
                <w:sz w:val="17"/>
                <w:szCs w:val="17"/>
              </w:rPr>
              <w:t>회전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for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(</w:t>
            </w:r>
            <w:r w:rsidRPr="00F075F0">
              <w:rPr>
                <w:rFonts w:ascii="돋움체" w:eastAsia="돋움체" w:cs="돋움체"/>
                <w:color w:val="0000FF"/>
                <w:sz w:val="17"/>
                <w:szCs w:val="17"/>
              </w:rPr>
              <w:t>int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i = 0; i &lt; surface.vertex_positions_.num_elements_; i++) {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=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 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mat4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(1)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glm::translate(cameraPos)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mat4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(cos(glm::radians(dif_yaw)),0,sin(glm::radians(dif_yaw)),0),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(0, 1, 0, 0),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(-sin(glm::radians(dif_yaw)), 0, cos(glm::radians(dif_yaw)), 0),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(0, 0, 0, 1)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)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glm::translate(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-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cameraPos)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*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glm::</w:t>
            </w:r>
            <w:r w:rsidRPr="00F075F0">
              <w:rPr>
                <w:rFonts w:ascii="돋움체" w:eastAsia="돋움체" w:cs="돋움체"/>
                <w:color w:val="2B91AF"/>
                <w:sz w:val="17"/>
                <w:szCs w:val="17"/>
              </w:rPr>
              <w:t>vec4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(surface.vertex_positions_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 xml:space="preserve">.x_, 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.y_,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surface.vertex_positions_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[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i</w:t>
            </w:r>
            <w:r w:rsidRPr="00F075F0">
              <w:rPr>
                <w:rFonts w:ascii="돋움체" w:eastAsia="돋움체" w:cs="돋움체"/>
                <w:color w:val="008080"/>
                <w:sz w:val="17"/>
                <w:szCs w:val="17"/>
              </w:rPr>
              <w:t>]</w:t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>.z_,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1.0f);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}</w:t>
            </w:r>
          </w:p>
          <w:p w:rsidR="00F075F0" w:rsidRPr="00F075F0" w:rsidRDefault="00F075F0" w:rsidP="00F075F0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</w: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dif_yaw = 0.0f;</w:t>
            </w:r>
            <w:bookmarkStart w:id="0" w:name="_GoBack"/>
            <w:bookmarkEnd w:id="0"/>
          </w:p>
          <w:p w:rsidR="00CB605A" w:rsidRPr="00F075F0" w:rsidRDefault="00F075F0" w:rsidP="00F075F0">
            <w:pPr>
              <w:rPr>
                <w:rFonts w:ascii="돋움체" w:eastAsia="돋움체" w:cs="돋움체"/>
                <w:color w:val="000000"/>
                <w:sz w:val="17"/>
                <w:szCs w:val="17"/>
              </w:rPr>
            </w:pPr>
            <w:r w:rsidRPr="00F075F0">
              <w:rPr>
                <w:rFonts w:ascii="돋움체" w:eastAsia="돋움체" w:cs="돋움체"/>
                <w:color w:val="000000"/>
                <w:sz w:val="17"/>
                <w:szCs w:val="17"/>
              </w:rPr>
              <w:tab/>
              <w:t>}</w:t>
            </w:r>
          </w:p>
          <w:p w:rsidR="00F075F0" w:rsidRDefault="00F075F0" w:rsidP="00F075F0">
            <w:pPr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회전은 마우스 함수에서 차이만큼 받아와 옮겨 주었고 철장이 카메라 따라다니기는 카메라 위치로 철장을 움직여주어 구현하였습니다.</w:t>
            </w:r>
          </w:p>
        </w:tc>
      </w:tr>
    </w:tbl>
    <w:p w:rsidR="00CB605A" w:rsidRPr="00855982" w:rsidRDefault="00CB605A" w:rsidP="00CB605A">
      <w:pPr>
        <w:pStyle w:val="1"/>
      </w:pPr>
      <w:r>
        <w:rPr>
          <w:rFonts w:ascii="바탕" w:eastAsia="바탕" w:hAnsi="바탕" w:cs="바탕" w:hint="eastAsia"/>
        </w:rPr>
        <w:t>향후 계획</w:t>
      </w:r>
    </w:p>
    <w:p w:rsidR="00CB605A" w:rsidRPr="00CB605A" w:rsidRDefault="00F075F0" w:rsidP="0017759A">
      <w:pPr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현재는 텍스쳐를 제대로 다루지 못하여 완전한 루빅스 큐브를 만들지 못하였지만 이후 완벽한 큐브를 만들 것 입니다.</w:t>
      </w:r>
    </w:p>
    <w:sectPr w:rsidR="00CB605A" w:rsidRPr="00CB605A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F3F" w:rsidRDefault="007C5F3F" w:rsidP="00855982">
      <w:pPr>
        <w:spacing w:after="0" w:line="240" w:lineRule="auto"/>
      </w:pPr>
      <w:r>
        <w:separator/>
      </w:r>
    </w:p>
  </w:endnote>
  <w:endnote w:type="continuationSeparator" w:id="0">
    <w:p w:rsidR="007C5F3F" w:rsidRDefault="007C5F3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F3F" w:rsidRDefault="007C5F3F" w:rsidP="00855982">
      <w:pPr>
        <w:spacing w:after="0" w:line="240" w:lineRule="auto"/>
      </w:pPr>
      <w:r>
        <w:separator/>
      </w:r>
    </w:p>
  </w:footnote>
  <w:footnote w:type="continuationSeparator" w:id="0">
    <w:p w:rsidR="007C5F3F" w:rsidRDefault="007C5F3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9A"/>
    <w:rsid w:val="0017759A"/>
    <w:rsid w:val="001D4362"/>
    <w:rsid w:val="006D3C62"/>
    <w:rsid w:val="007833A7"/>
    <w:rsid w:val="007C5F3F"/>
    <w:rsid w:val="00855982"/>
    <w:rsid w:val="009D291F"/>
    <w:rsid w:val="00A10484"/>
    <w:rsid w:val="00CB605A"/>
    <w:rsid w:val="00F075F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5E7D"/>
  <w15:chartTrackingRefBased/>
  <w15:docId w15:val="{36D2F619-B8DC-40D5-8B53-FC4A1BD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af8">
    <w:name w:val="Table Grid"/>
    <w:basedOn w:val="a1"/>
    <w:uiPriority w:val="39"/>
    <w:rsid w:val="00CB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n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31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</dc:creator>
  <cp:lastModifiedBy>eun jonghyeok</cp:lastModifiedBy>
  <cp:revision>1</cp:revision>
  <dcterms:created xsi:type="dcterms:W3CDTF">2018-06-21T10:42:00Z</dcterms:created>
  <dcterms:modified xsi:type="dcterms:W3CDTF">2018-06-21T11:13:00Z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